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FAE55" w14:textId="77777777" w:rsidR="004B4C79" w:rsidRPr="00EE3C79" w:rsidRDefault="004B4C79" w:rsidP="004B4C79">
      <w:pPr>
        <w:pStyle w:val="lsAbstract"/>
        <w:rPr>
          <w:rFonts w:ascii="Arial" w:hAnsi="Arial"/>
          <w:b/>
          <w:bCs/>
          <w:i w:val="0"/>
          <w:iCs/>
          <w:sz w:val="56"/>
          <w:szCs w:val="56"/>
        </w:rPr>
      </w:pPr>
      <w:r w:rsidRPr="00EE3C79">
        <w:rPr>
          <w:rFonts w:ascii="Arial" w:hAnsi="Arial"/>
          <w:b/>
          <w:bCs/>
          <w:i w:val="0"/>
          <w:iCs/>
          <w:sz w:val="56"/>
          <w:szCs w:val="56"/>
        </w:rPr>
        <w:t>Acknowledgements</w:t>
      </w:r>
    </w:p>
    <w:p w14:paraId="337A3CB2" w14:textId="77777777" w:rsidR="002234B8" w:rsidRPr="00FB64C2" w:rsidRDefault="002234B8" w:rsidP="00FB64C2">
      <w:pPr>
        <w:pStyle w:val="lsAbstract"/>
      </w:pPr>
    </w:p>
    <w:p w14:paraId="1F3519AB" w14:textId="77777777" w:rsidR="00653514" w:rsidRPr="00653514" w:rsidRDefault="00653514" w:rsidP="00653514">
      <w:bookmarkStart w:id="0" w:name="__RefHeading__452_2075933062"/>
      <w:bookmarkEnd w:id="0"/>
      <w:r w:rsidRPr="00653514">
        <w:t xml:space="preserve">We acknowledge everyone who helped with this project, especially all the contributors, who have kindly cooperated throughout the process of editing the volume. Special thanks to Sebastian </w:t>
      </w:r>
      <w:proofErr w:type="spellStart"/>
      <w:r w:rsidRPr="00653514">
        <w:t>Nordhoff</w:t>
      </w:r>
      <w:proofErr w:type="spellEnd"/>
      <w:r w:rsidRPr="00653514">
        <w:t xml:space="preserve"> at </w:t>
      </w:r>
      <w:r w:rsidRPr="00653514">
        <w:rPr>
          <w:i/>
          <w:iCs/>
        </w:rPr>
        <w:t>Language Science Press</w:t>
      </w:r>
      <w:r w:rsidRPr="00653514">
        <w:t xml:space="preserve"> for his help with all the details of producing the final manuscript and to the Series Editors of Contact and Multilingualism, Isabelle </w:t>
      </w:r>
      <w:proofErr w:type="spellStart"/>
      <w:r w:rsidRPr="00653514">
        <w:t>Léglise</w:t>
      </w:r>
      <w:proofErr w:type="spellEnd"/>
      <w:r w:rsidRPr="00653514">
        <w:t xml:space="preserve"> and Stefano Manfredi, whose advice has been crucial. We are indebted for the financial support granted by the Portuguese Science Foundation (FCT), through grant UIDB/00214/2020.</w:t>
      </w:r>
    </w:p>
    <w:p w14:paraId="53266812" w14:textId="77777777" w:rsidR="00653514" w:rsidRPr="00653514" w:rsidRDefault="00653514" w:rsidP="00653514">
      <w:r w:rsidRPr="00653514">
        <w:t>Finally, we thank the following reviewers, who provided insightful suggestions to the chapters submitted to this volume:</w:t>
      </w:r>
    </w:p>
    <w:p w14:paraId="0373682A" w14:textId="77777777" w:rsidR="00653514" w:rsidRPr="00653514" w:rsidRDefault="00653514" w:rsidP="009B1A04">
      <w:pPr>
        <w:spacing w:after="0"/>
      </w:pPr>
      <w:r w:rsidRPr="00653514">
        <w:t xml:space="preserve">Agnieszka </w:t>
      </w:r>
      <w:proofErr w:type="spellStart"/>
      <w:r w:rsidRPr="00653514">
        <w:t>Otwinowska-Kasztelanic</w:t>
      </w:r>
      <w:proofErr w:type="spellEnd"/>
      <w:r w:rsidRPr="00653514">
        <w:t xml:space="preserve"> (University of Warsaw)</w:t>
      </w:r>
    </w:p>
    <w:p w14:paraId="7D6FBCC4" w14:textId="77777777" w:rsidR="00653514" w:rsidRPr="00653514" w:rsidRDefault="00653514" w:rsidP="009B1A04">
      <w:pPr>
        <w:spacing w:after="0"/>
        <w:rPr>
          <w:i/>
          <w:iCs/>
        </w:rPr>
      </w:pPr>
      <w:proofErr w:type="spellStart"/>
      <w:r w:rsidRPr="00653514">
        <w:t>Anabela</w:t>
      </w:r>
      <w:proofErr w:type="spellEnd"/>
      <w:r w:rsidRPr="00653514">
        <w:t xml:space="preserve"> </w:t>
      </w:r>
      <w:proofErr w:type="spellStart"/>
      <w:r w:rsidRPr="00653514">
        <w:t>Rato</w:t>
      </w:r>
      <w:proofErr w:type="spellEnd"/>
      <w:r w:rsidRPr="00653514">
        <w:t xml:space="preserve"> (University of Toronto)</w:t>
      </w:r>
    </w:p>
    <w:p w14:paraId="42A99D2B" w14:textId="77777777" w:rsidR="00653514" w:rsidRPr="00653514" w:rsidRDefault="00653514" w:rsidP="009B1A04">
      <w:pPr>
        <w:spacing w:after="0"/>
        <w:rPr>
          <w:i/>
          <w:iCs/>
          <w:lang w:val="pt-PT"/>
        </w:rPr>
      </w:pPr>
      <w:r w:rsidRPr="00653514">
        <w:rPr>
          <w:lang w:val="pt-PT"/>
        </w:rPr>
        <w:t>Augusto Soares da Silva (</w:t>
      </w:r>
      <w:proofErr w:type="spellStart"/>
      <w:r w:rsidRPr="00653514">
        <w:rPr>
          <w:lang w:val="pt-PT"/>
        </w:rPr>
        <w:t>Catholic</w:t>
      </w:r>
      <w:proofErr w:type="spellEnd"/>
      <w:r w:rsidRPr="00653514">
        <w:rPr>
          <w:lang w:val="pt-PT"/>
        </w:rPr>
        <w:t xml:space="preserve"> </w:t>
      </w:r>
      <w:proofErr w:type="spellStart"/>
      <w:r w:rsidRPr="00653514">
        <w:rPr>
          <w:lang w:val="pt-PT"/>
        </w:rPr>
        <w:t>University</w:t>
      </w:r>
      <w:proofErr w:type="spellEnd"/>
      <w:r w:rsidRPr="00653514">
        <w:rPr>
          <w:lang w:val="pt-PT"/>
        </w:rPr>
        <w:t xml:space="preserve"> </w:t>
      </w:r>
      <w:proofErr w:type="spellStart"/>
      <w:r w:rsidRPr="00653514">
        <w:rPr>
          <w:lang w:val="pt-PT"/>
        </w:rPr>
        <w:t>of</w:t>
      </w:r>
      <w:proofErr w:type="spellEnd"/>
      <w:r w:rsidRPr="00653514">
        <w:rPr>
          <w:lang w:val="pt-PT"/>
        </w:rPr>
        <w:t xml:space="preserve"> Portugal)</w:t>
      </w:r>
    </w:p>
    <w:p w14:paraId="7FFF5F19" w14:textId="77777777" w:rsidR="00653514" w:rsidRPr="00653514" w:rsidRDefault="00653514" w:rsidP="009B1A04">
      <w:pPr>
        <w:spacing w:after="0"/>
        <w:rPr>
          <w:lang w:val="en-GB"/>
        </w:rPr>
      </w:pPr>
      <w:r w:rsidRPr="00653514">
        <w:rPr>
          <w:lang w:val="en-GB"/>
        </w:rPr>
        <w:t xml:space="preserve">Britta </w:t>
      </w:r>
      <w:proofErr w:type="spellStart"/>
      <w:r w:rsidRPr="00653514">
        <w:rPr>
          <w:lang w:val="en-GB"/>
        </w:rPr>
        <w:t>Huffeisen</w:t>
      </w:r>
      <w:proofErr w:type="spellEnd"/>
      <w:r w:rsidRPr="00653514">
        <w:rPr>
          <w:lang w:val="en-GB"/>
        </w:rPr>
        <w:t xml:space="preserve"> (Darmstadt University)</w:t>
      </w:r>
    </w:p>
    <w:p w14:paraId="02F0322E" w14:textId="77777777" w:rsidR="00653514" w:rsidRPr="00653514" w:rsidRDefault="00653514" w:rsidP="009B1A04">
      <w:pPr>
        <w:spacing w:after="0"/>
        <w:rPr>
          <w:i/>
          <w:iCs/>
        </w:rPr>
      </w:pPr>
      <w:r w:rsidRPr="00653514">
        <w:t xml:space="preserve">Danuta </w:t>
      </w:r>
      <w:proofErr w:type="spellStart"/>
      <w:r w:rsidRPr="00653514">
        <w:t>Gabryś</w:t>
      </w:r>
      <w:proofErr w:type="spellEnd"/>
      <w:r w:rsidRPr="00653514">
        <w:t>-Barker (University of Silesia)</w:t>
      </w:r>
    </w:p>
    <w:p w14:paraId="53C1B7FF" w14:textId="77777777" w:rsidR="00653514" w:rsidRPr="00653514" w:rsidRDefault="00653514" w:rsidP="009B1A04">
      <w:pPr>
        <w:spacing w:after="0"/>
      </w:pPr>
      <w:r w:rsidRPr="00653514">
        <w:t>Eva Vetter (University of Vienna)</w:t>
      </w:r>
    </w:p>
    <w:p w14:paraId="49BC8EB3" w14:textId="77777777" w:rsidR="00653514" w:rsidRPr="00653514" w:rsidRDefault="00653514" w:rsidP="009B1A04">
      <w:pPr>
        <w:spacing w:after="0"/>
        <w:rPr>
          <w:i/>
          <w:iCs/>
        </w:rPr>
      </w:pPr>
      <w:proofErr w:type="spellStart"/>
      <w:r w:rsidRPr="00653514">
        <w:t>Inês</w:t>
      </w:r>
      <w:proofErr w:type="spellEnd"/>
      <w:r w:rsidRPr="00653514">
        <w:t xml:space="preserve"> Duarte (University of Lisbon)</w:t>
      </w:r>
    </w:p>
    <w:p w14:paraId="61BB4A6F" w14:textId="77777777" w:rsidR="00653514" w:rsidRPr="00653514" w:rsidRDefault="00653514" w:rsidP="009B1A04">
      <w:pPr>
        <w:spacing w:after="0"/>
        <w:rPr>
          <w:lang w:val="pt-PT"/>
        </w:rPr>
      </w:pPr>
      <w:r w:rsidRPr="00653514">
        <w:rPr>
          <w:lang w:val="pt-PT"/>
        </w:rPr>
        <w:t xml:space="preserve">Isabel </w:t>
      </w:r>
      <w:proofErr w:type="spellStart"/>
      <w:r w:rsidRPr="00653514">
        <w:rPr>
          <w:lang w:val="pt-PT"/>
        </w:rPr>
        <w:t>Falé</w:t>
      </w:r>
      <w:proofErr w:type="spellEnd"/>
      <w:r w:rsidRPr="00653514">
        <w:rPr>
          <w:lang w:val="pt-PT"/>
        </w:rPr>
        <w:t xml:space="preserve"> (Universidade Aberta) </w:t>
      </w:r>
    </w:p>
    <w:p w14:paraId="69236342" w14:textId="77777777" w:rsidR="00653514" w:rsidRPr="00653514" w:rsidRDefault="00653514" w:rsidP="009B1A04">
      <w:pPr>
        <w:spacing w:after="0"/>
        <w:rPr>
          <w:lang w:val="pt-PT"/>
        </w:rPr>
      </w:pPr>
      <w:r w:rsidRPr="00653514">
        <w:rPr>
          <w:lang w:val="pt-PT"/>
        </w:rPr>
        <w:t>Isabel Margarida Duarte (</w:t>
      </w:r>
      <w:proofErr w:type="spellStart"/>
      <w:r w:rsidRPr="00653514">
        <w:rPr>
          <w:lang w:val="pt-PT"/>
        </w:rPr>
        <w:t>University</w:t>
      </w:r>
      <w:proofErr w:type="spellEnd"/>
      <w:r w:rsidRPr="00653514">
        <w:rPr>
          <w:lang w:val="pt-PT"/>
        </w:rPr>
        <w:t xml:space="preserve"> </w:t>
      </w:r>
      <w:proofErr w:type="spellStart"/>
      <w:r w:rsidRPr="00653514">
        <w:rPr>
          <w:lang w:val="pt-PT"/>
        </w:rPr>
        <w:t>of</w:t>
      </w:r>
      <w:proofErr w:type="spellEnd"/>
      <w:r w:rsidRPr="00653514">
        <w:rPr>
          <w:lang w:val="pt-PT"/>
        </w:rPr>
        <w:t xml:space="preserve"> Porto)</w:t>
      </w:r>
    </w:p>
    <w:p w14:paraId="0DA3BA24" w14:textId="77777777" w:rsidR="00653514" w:rsidRPr="00653514" w:rsidRDefault="00653514" w:rsidP="009B1A04">
      <w:pPr>
        <w:spacing w:after="0"/>
        <w:rPr>
          <w:i/>
          <w:iCs/>
        </w:rPr>
      </w:pPr>
      <w:proofErr w:type="spellStart"/>
      <w:r w:rsidRPr="00653514">
        <w:t>Jasone</w:t>
      </w:r>
      <w:proofErr w:type="spellEnd"/>
      <w:r w:rsidRPr="00653514">
        <w:t xml:space="preserve"> </w:t>
      </w:r>
      <w:proofErr w:type="spellStart"/>
      <w:r w:rsidRPr="00653514">
        <w:t>Cenoz</w:t>
      </w:r>
      <w:proofErr w:type="spellEnd"/>
      <w:r w:rsidRPr="00653514">
        <w:t xml:space="preserve"> (University of the Basque Country)</w:t>
      </w:r>
    </w:p>
    <w:p w14:paraId="5D289E6A" w14:textId="77777777" w:rsidR="00653514" w:rsidRPr="00653514" w:rsidRDefault="00653514" w:rsidP="009B1A04">
      <w:pPr>
        <w:spacing w:after="0"/>
      </w:pPr>
      <w:r w:rsidRPr="00653514">
        <w:t xml:space="preserve">Jean-Marc </w:t>
      </w:r>
      <w:proofErr w:type="spellStart"/>
      <w:r w:rsidRPr="00653514">
        <w:t>Dewaele</w:t>
      </w:r>
      <w:proofErr w:type="spellEnd"/>
      <w:r w:rsidRPr="00653514">
        <w:t xml:space="preserve"> (Birkbeck, University of London)</w:t>
      </w:r>
    </w:p>
    <w:p w14:paraId="7A523035" w14:textId="77777777" w:rsidR="00653514" w:rsidRPr="00653514" w:rsidRDefault="00653514" w:rsidP="009B1A04">
      <w:pPr>
        <w:spacing w:after="0"/>
        <w:rPr>
          <w:i/>
          <w:iCs/>
        </w:rPr>
      </w:pPr>
      <w:r w:rsidRPr="00653514">
        <w:t xml:space="preserve">Joaquim </w:t>
      </w:r>
      <w:proofErr w:type="spellStart"/>
      <w:r w:rsidRPr="00653514">
        <w:t>Schlabach</w:t>
      </w:r>
      <w:proofErr w:type="spellEnd"/>
      <w:r w:rsidRPr="00653514">
        <w:t xml:space="preserve"> (University of Turku)</w:t>
      </w:r>
    </w:p>
    <w:p w14:paraId="3E104A14" w14:textId="77777777" w:rsidR="00653514" w:rsidRPr="00653514" w:rsidRDefault="00653514" w:rsidP="009B1A04">
      <w:pPr>
        <w:spacing w:after="0"/>
        <w:rPr>
          <w:lang w:val="pt-PT"/>
        </w:rPr>
      </w:pPr>
      <w:proofErr w:type="spellStart"/>
      <w:r w:rsidRPr="00653514">
        <w:rPr>
          <w:lang w:val="pt-PT"/>
        </w:rPr>
        <w:t>Luk</w:t>
      </w:r>
      <w:proofErr w:type="spellEnd"/>
      <w:r w:rsidRPr="00653514">
        <w:rPr>
          <w:lang w:val="pt-PT"/>
        </w:rPr>
        <w:t xml:space="preserve"> Van </w:t>
      </w:r>
      <w:proofErr w:type="spellStart"/>
      <w:r w:rsidRPr="00653514">
        <w:rPr>
          <w:lang w:val="pt-PT"/>
        </w:rPr>
        <w:t>Mensel</w:t>
      </w:r>
      <w:proofErr w:type="spellEnd"/>
      <w:r w:rsidRPr="00653514">
        <w:rPr>
          <w:lang w:val="pt-PT"/>
        </w:rPr>
        <w:t xml:space="preserve"> (</w:t>
      </w:r>
      <w:proofErr w:type="spellStart"/>
      <w:r w:rsidRPr="00653514">
        <w:rPr>
          <w:lang w:val="pt-PT"/>
        </w:rPr>
        <w:t>Université</w:t>
      </w:r>
      <w:proofErr w:type="spellEnd"/>
      <w:r w:rsidRPr="00653514">
        <w:rPr>
          <w:lang w:val="pt-PT"/>
        </w:rPr>
        <w:t xml:space="preserve"> de Namur)</w:t>
      </w:r>
    </w:p>
    <w:p w14:paraId="11F6BF9A" w14:textId="77777777" w:rsidR="00653514" w:rsidRPr="00653514" w:rsidRDefault="00653514" w:rsidP="009B1A04">
      <w:pPr>
        <w:spacing w:after="0"/>
      </w:pPr>
      <w:r w:rsidRPr="00653514">
        <w:t xml:space="preserve">Magdalena </w:t>
      </w:r>
      <w:proofErr w:type="spellStart"/>
      <w:r w:rsidRPr="00653514">
        <w:t>Wembrel</w:t>
      </w:r>
      <w:proofErr w:type="spellEnd"/>
      <w:r w:rsidRPr="00653514">
        <w:t xml:space="preserve"> (Adam Mickiewicz University in </w:t>
      </w:r>
      <w:proofErr w:type="spellStart"/>
      <w:r w:rsidRPr="00653514">
        <w:t>Poznań</w:t>
      </w:r>
      <w:proofErr w:type="spellEnd"/>
      <w:r w:rsidRPr="00653514">
        <w:t>)</w:t>
      </w:r>
    </w:p>
    <w:p w14:paraId="422144B9" w14:textId="77777777" w:rsidR="00653514" w:rsidRPr="00653514" w:rsidRDefault="00653514" w:rsidP="009B1A04">
      <w:pPr>
        <w:spacing w:after="0"/>
      </w:pPr>
      <w:r w:rsidRPr="00653514">
        <w:t>Mariana Bono (Princeton University)</w:t>
      </w:r>
    </w:p>
    <w:p w14:paraId="11563584" w14:textId="77777777" w:rsidR="00653514" w:rsidRPr="00653514" w:rsidRDefault="00653514" w:rsidP="009B1A04">
      <w:pPr>
        <w:spacing w:after="0"/>
        <w:rPr>
          <w:i/>
          <w:iCs/>
        </w:rPr>
      </w:pPr>
      <w:proofErr w:type="spellStart"/>
      <w:r w:rsidRPr="00653514">
        <w:t>Orly</w:t>
      </w:r>
      <w:proofErr w:type="spellEnd"/>
      <w:r w:rsidRPr="00653514">
        <w:t xml:space="preserve"> Haim (Beit </w:t>
      </w:r>
      <w:proofErr w:type="spellStart"/>
      <w:r w:rsidRPr="00653514">
        <w:t>Berl</w:t>
      </w:r>
      <w:proofErr w:type="spellEnd"/>
      <w:r w:rsidRPr="00653514">
        <w:t xml:space="preserve"> College)</w:t>
      </w:r>
    </w:p>
    <w:p w14:paraId="334FC74B" w14:textId="77777777" w:rsidR="00653514" w:rsidRPr="00653514" w:rsidRDefault="00653514" w:rsidP="009B1A04">
      <w:pPr>
        <w:spacing w:after="0"/>
        <w:rPr>
          <w:i/>
          <w:iCs/>
        </w:rPr>
      </w:pPr>
      <w:r w:rsidRPr="00653514">
        <w:t xml:space="preserve">Pilar </w:t>
      </w:r>
      <w:proofErr w:type="spellStart"/>
      <w:r w:rsidRPr="00653514">
        <w:t>Safont</w:t>
      </w:r>
      <w:proofErr w:type="spellEnd"/>
      <w:r w:rsidRPr="00653514">
        <w:t xml:space="preserve"> (University </w:t>
      </w:r>
      <w:proofErr w:type="spellStart"/>
      <w:r w:rsidRPr="00653514">
        <w:t>Jaume</w:t>
      </w:r>
      <w:proofErr w:type="spellEnd"/>
      <w:r w:rsidRPr="00653514">
        <w:t xml:space="preserve"> I)</w:t>
      </w:r>
      <w:r w:rsidRPr="00653514">
        <w:rPr>
          <w:i/>
          <w:iCs/>
        </w:rPr>
        <w:tab/>
      </w:r>
    </w:p>
    <w:p w14:paraId="169D66E2" w14:textId="77777777" w:rsidR="00653514" w:rsidRPr="00653514" w:rsidRDefault="00653514" w:rsidP="009B1A04">
      <w:pPr>
        <w:spacing w:after="0"/>
        <w:rPr>
          <w:i/>
          <w:iCs/>
        </w:rPr>
      </w:pPr>
      <w:r w:rsidRPr="00653514">
        <w:t xml:space="preserve">Raphael </w:t>
      </w:r>
      <w:proofErr w:type="spellStart"/>
      <w:r w:rsidRPr="00653514">
        <w:t>Berthelé</w:t>
      </w:r>
      <w:proofErr w:type="spellEnd"/>
      <w:r w:rsidRPr="00653514">
        <w:t xml:space="preserve"> (University of Fribourg)</w:t>
      </w:r>
    </w:p>
    <w:p w14:paraId="2F80AF63" w14:textId="77777777" w:rsidR="00653514" w:rsidRPr="00653514" w:rsidRDefault="00653514" w:rsidP="009B1A04">
      <w:pPr>
        <w:spacing w:after="0"/>
      </w:pPr>
      <w:r w:rsidRPr="00653514">
        <w:t xml:space="preserve">Romana </w:t>
      </w:r>
      <w:proofErr w:type="spellStart"/>
      <w:r w:rsidRPr="00653514">
        <w:t>Kopeckova</w:t>
      </w:r>
      <w:proofErr w:type="spellEnd"/>
      <w:r w:rsidRPr="00653514">
        <w:t xml:space="preserve"> (University of Münster)</w:t>
      </w:r>
    </w:p>
    <w:p w14:paraId="76D54726" w14:textId="77777777" w:rsidR="00653514" w:rsidRPr="00653514" w:rsidRDefault="00653514" w:rsidP="009B1A04">
      <w:pPr>
        <w:spacing w:after="0"/>
      </w:pPr>
      <w:proofErr w:type="spellStart"/>
      <w:r w:rsidRPr="00653514">
        <w:t>Sílvia</w:t>
      </w:r>
      <w:proofErr w:type="spellEnd"/>
      <w:r w:rsidRPr="00653514">
        <w:t xml:space="preserve"> Melo-Pfeifer (University of Hamburg)</w:t>
      </w:r>
    </w:p>
    <w:p w14:paraId="6F176301" w14:textId="77777777" w:rsidR="00653514" w:rsidRPr="00653514" w:rsidRDefault="00653514" w:rsidP="009B1A04">
      <w:pPr>
        <w:spacing w:after="0"/>
      </w:pPr>
      <w:r w:rsidRPr="00653514">
        <w:t>Sophie Alby (</w:t>
      </w:r>
      <w:proofErr w:type="spellStart"/>
      <w:r w:rsidRPr="00653514">
        <w:t>Université</w:t>
      </w:r>
      <w:proofErr w:type="spellEnd"/>
      <w:r w:rsidRPr="00653514">
        <w:t xml:space="preserve"> de </w:t>
      </w:r>
      <w:proofErr w:type="spellStart"/>
      <w:r w:rsidRPr="00653514">
        <w:t>Guyane</w:t>
      </w:r>
      <w:proofErr w:type="spellEnd"/>
      <w:r w:rsidRPr="00653514">
        <w:t>)</w:t>
      </w:r>
    </w:p>
    <w:p w14:paraId="6F3E1446" w14:textId="77777777" w:rsidR="00653514" w:rsidRPr="00653514" w:rsidRDefault="00653514" w:rsidP="009B1A04">
      <w:pPr>
        <w:spacing w:after="0"/>
      </w:pPr>
      <w:r w:rsidRPr="00653514">
        <w:t xml:space="preserve">Ursula </w:t>
      </w:r>
      <w:proofErr w:type="spellStart"/>
      <w:r w:rsidRPr="00653514">
        <w:t>Lanvers</w:t>
      </w:r>
      <w:proofErr w:type="spellEnd"/>
      <w:r w:rsidRPr="00653514">
        <w:t xml:space="preserve"> (University York)</w:t>
      </w:r>
    </w:p>
    <w:p w14:paraId="3B9CA576" w14:textId="77777777" w:rsidR="00653514" w:rsidRPr="00653514" w:rsidRDefault="00653514" w:rsidP="009B1A04">
      <w:pPr>
        <w:spacing w:after="0"/>
      </w:pPr>
      <w:r w:rsidRPr="00653514">
        <w:t>Will Travers (Georgetown University)</w:t>
      </w:r>
    </w:p>
    <w:p w14:paraId="4A1D7D50" w14:textId="3DC73B27" w:rsidR="002234B8" w:rsidRPr="002234B8" w:rsidRDefault="002234B8" w:rsidP="00653514"/>
    <w:p w14:paraId="5AF2FE90" w14:textId="0B02A61A" w:rsidR="001E3680" w:rsidRDefault="001E3680" w:rsidP="001E3680">
      <w:pPr>
        <w:keepNext w:val="0"/>
        <w:widowControl/>
        <w:suppressAutoHyphens w:val="0"/>
        <w:spacing w:line="259" w:lineRule="auto"/>
      </w:pPr>
    </w:p>
    <w:sectPr w:rsidR="001E3680" w:rsidSect="00DF02D3">
      <w:pgSz w:w="11906" w:h="16838"/>
      <w:pgMar w:top="1134" w:right="3969" w:bottom="3969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11BEA" w14:textId="77777777" w:rsidR="00AF49F2" w:rsidRDefault="00AF49F2">
      <w:pPr>
        <w:spacing w:after="0" w:line="240" w:lineRule="auto"/>
      </w:pPr>
      <w:r>
        <w:separator/>
      </w:r>
    </w:p>
  </w:endnote>
  <w:endnote w:type="continuationSeparator" w:id="0">
    <w:p w14:paraId="3D8F0E09" w14:textId="77777777" w:rsidR="00AF49F2" w:rsidRDefault="00AF4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D2687" w14:textId="77777777" w:rsidR="00AF49F2" w:rsidRDefault="00AF49F2">
      <w:r>
        <w:separator/>
      </w:r>
    </w:p>
  </w:footnote>
  <w:footnote w:type="continuationSeparator" w:id="0">
    <w:p w14:paraId="0AD2F000" w14:textId="77777777" w:rsidR="00AF49F2" w:rsidRDefault="00AF4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66A0A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3222E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520D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CEA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B6F0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8D4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B0BF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05C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AC4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367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B6668"/>
    <w:multiLevelType w:val="hybridMultilevel"/>
    <w:tmpl w:val="730C1188"/>
    <w:lvl w:ilvl="0" w:tplc="A4CA84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EC5755"/>
    <w:multiLevelType w:val="multilevel"/>
    <w:tmpl w:val="D0A614CA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(%2)"/>
      <w:lvlJc w:val="left"/>
      <w:pPr>
        <w:ind w:left="692" w:hanging="579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2" w15:restartNumberingAfterBreak="0">
    <w:nsid w:val="1BB46FE3"/>
    <w:multiLevelType w:val="multilevel"/>
    <w:tmpl w:val="43F437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2576D3A"/>
    <w:multiLevelType w:val="hybridMultilevel"/>
    <w:tmpl w:val="12664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51E6E"/>
    <w:multiLevelType w:val="multilevel"/>
    <w:tmpl w:val="CECACC2E"/>
    <w:lvl w:ilvl="0">
      <w:start w:val="1"/>
      <w:numFmt w:val="decimal"/>
      <w:pStyle w:val="lsSection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sSection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lsSection3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lsSection4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3E27998"/>
    <w:multiLevelType w:val="hybridMultilevel"/>
    <w:tmpl w:val="0E261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E5FC5"/>
    <w:multiLevelType w:val="hybridMultilevel"/>
    <w:tmpl w:val="8B4458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5245D"/>
    <w:multiLevelType w:val="hybridMultilevel"/>
    <w:tmpl w:val="1BB8B138"/>
    <w:lvl w:ilvl="0" w:tplc="0338CE20">
      <w:start w:val="1"/>
      <w:numFmt w:val="bullet"/>
      <w:pStyle w:val="ls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22EF1"/>
    <w:multiLevelType w:val="multilevel"/>
    <w:tmpl w:val="3EA6CC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1895986"/>
    <w:multiLevelType w:val="multilevel"/>
    <w:tmpl w:val="6B4843E6"/>
    <w:lvl w:ilvl="0">
      <w:start w:val="1"/>
      <w:numFmt w:val="decimal"/>
      <w:lvlText w:val="(%1)"/>
      <w:lvlJc w:val="left"/>
      <w:pPr>
        <w:ind w:left="624" w:hanging="62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57092"/>
    <w:multiLevelType w:val="multilevel"/>
    <w:tmpl w:val="DE46ACF0"/>
    <w:lvl w:ilvl="0">
      <w:start w:val="1"/>
      <w:numFmt w:val="decimal"/>
      <w:pStyle w:val="lsLanginfo"/>
      <w:lvlText w:val="(%1)"/>
      <w:lvlJc w:val="left"/>
      <w:pPr>
        <w:tabs>
          <w:tab w:val="num" w:pos="113"/>
        </w:tabs>
        <w:ind w:left="283" w:hanging="283"/>
      </w:pPr>
    </w:lvl>
    <w:lvl w:ilvl="1">
      <w:start w:val="1"/>
      <w:numFmt w:val="lowerLetter"/>
      <w:lvlText w:val="%2."/>
      <w:lvlJc w:val="left"/>
      <w:pPr>
        <w:tabs>
          <w:tab w:val="num" w:pos="113"/>
        </w:tabs>
        <w:ind w:left="283" w:firstLine="794"/>
      </w:pPr>
    </w:lvl>
    <w:lvl w:ilvl="2">
      <w:start w:val="1"/>
      <w:numFmt w:val="none"/>
      <w:suff w:val="nothing"/>
      <w:lvlText w:val=""/>
      <w:lvlJc w:val="left"/>
      <w:pPr>
        <w:ind w:left="283" w:hanging="283"/>
      </w:pPr>
    </w:lvl>
    <w:lvl w:ilvl="3">
      <w:start w:val="1"/>
      <w:numFmt w:val="none"/>
      <w:suff w:val="nothing"/>
      <w:lvlText w:val=""/>
      <w:lvlJc w:val="left"/>
      <w:pPr>
        <w:ind w:left="283" w:hanging="283"/>
      </w:pPr>
    </w:lvl>
    <w:lvl w:ilvl="4">
      <w:start w:val="1"/>
      <w:numFmt w:val="none"/>
      <w:suff w:val="nothing"/>
      <w:lvlText w:val=""/>
      <w:lvlJc w:val="left"/>
      <w:pPr>
        <w:ind w:left="283" w:hanging="283"/>
      </w:pPr>
    </w:lvl>
    <w:lvl w:ilvl="5">
      <w:start w:val="1"/>
      <w:numFmt w:val="none"/>
      <w:suff w:val="nothing"/>
      <w:lvlText w:val=""/>
      <w:lvlJc w:val="left"/>
      <w:pPr>
        <w:ind w:left="283" w:hanging="283"/>
      </w:pPr>
    </w:lvl>
    <w:lvl w:ilvl="6">
      <w:start w:val="1"/>
      <w:numFmt w:val="none"/>
      <w:suff w:val="nothing"/>
      <w:lvlText w:val=""/>
      <w:lvlJc w:val="left"/>
      <w:pPr>
        <w:ind w:left="283" w:hanging="283"/>
      </w:pPr>
    </w:lvl>
    <w:lvl w:ilvl="7">
      <w:start w:val="1"/>
      <w:numFmt w:val="none"/>
      <w:suff w:val="nothing"/>
      <w:lvlText w:val=""/>
      <w:lvlJc w:val="left"/>
      <w:pPr>
        <w:ind w:left="283" w:hanging="283"/>
      </w:pPr>
    </w:lvl>
    <w:lvl w:ilvl="8">
      <w:start w:val="1"/>
      <w:numFmt w:val="none"/>
      <w:suff w:val="nothing"/>
      <w:lvlText w:val=""/>
      <w:lvlJc w:val="left"/>
      <w:pPr>
        <w:ind w:left="283" w:hanging="283"/>
      </w:pPr>
    </w:lvl>
  </w:abstractNum>
  <w:abstractNum w:abstractNumId="21" w15:restartNumberingAfterBreak="0">
    <w:nsid w:val="7F047F38"/>
    <w:multiLevelType w:val="hybridMultilevel"/>
    <w:tmpl w:val="BF8C1318"/>
    <w:lvl w:ilvl="0" w:tplc="10E0B038">
      <w:start w:val="1"/>
      <w:numFmt w:val="decimal"/>
      <w:pStyle w:val="lsEnumerat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9"/>
  </w:num>
  <w:num w:numId="4">
    <w:abstractNumId w:val="12"/>
  </w:num>
  <w:num w:numId="5">
    <w:abstractNumId w:val="18"/>
  </w:num>
  <w:num w:numId="6">
    <w:abstractNumId w:val="13"/>
  </w:num>
  <w:num w:numId="7">
    <w:abstractNumId w:val="15"/>
  </w:num>
  <w:num w:numId="8">
    <w:abstractNumId w:val="16"/>
  </w:num>
  <w:num w:numId="9">
    <w:abstractNumId w:val="17"/>
  </w:num>
  <w:num w:numId="10">
    <w:abstractNumId w:val="2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0"/>
  </w:num>
  <w:num w:numId="22">
    <w:abstractNumId w:val="14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64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79"/>
    <w:rsid w:val="00052980"/>
    <w:rsid w:val="00063B01"/>
    <w:rsid w:val="0009549F"/>
    <w:rsid w:val="000D11D2"/>
    <w:rsid w:val="000F36E9"/>
    <w:rsid w:val="000F7233"/>
    <w:rsid w:val="00105D17"/>
    <w:rsid w:val="001419D2"/>
    <w:rsid w:val="00151DB8"/>
    <w:rsid w:val="00153140"/>
    <w:rsid w:val="00154C3C"/>
    <w:rsid w:val="001A199E"/>
    <w:rsid w:val="001E3680"/>
    <w:rsid w:val="002234B8"/>
    <w:rsid w:val="002275D3"/>
    <w:rsid w:val="00244B6C"/>
    <w:rsid w:val="002463E6"/>
    <w:rsid w:val="002B550D"/>
    <w:rsid w:val="002C5835"/>
    <w:rsid w:val="003951B6"/>
    <w:rsid w:val="003F2DF3"/>
    <w:rsid w:val="00402FF2"/>
    <w:rsid w:val="004471EF"/>
    <w:rsid w:val="004744F7"/>
    <w:rsid w:val="004A2E75"/>
    <w:rsid w:val="004B24C0"/>
    <w:rsid w:val="004B4C79"/>
    <w:rsid w:val="004C68BA"/>
    <w:rsid w:val="004E3C2A"/>
    <w:rsid w:val="005054E7"/>
    <w:rsid w:val="00576F66"/>
    <w:rsid w:val="005871E8"/>
    <w:rsid w:val="005D4AE7"/>
    <w:rsid w:val="005E1F91"/>
    <w:rsid w:val="00621819"/>
    <w:rsid w:val="006276DA"/>
    <w:rsid w:val="00653514"/>
    <w:rsid w:val="00664634"/>
    <w:rsid w:val="006D6842"/>
    <w:rsid w:val="007924D8"/>
    <w:rsid w:val="007A106B"/>
    <w:rsid w:val="008339EB"/>
    <w:rsid w:val="00837C58"/>
    <w:rsid w:val="00855C25"/>
    <w:rsid w:val="008B51B6"/>
    <w:rsid w:val="00906C91"/>
    <w:rsid w:val="00942D1C"/>
    <w:rsid w:val="009602F8"/>
    <w:rsid w:val="00997124"/>
    <w:rsid w:val="009A034A"/>
    <w:rsid w:val="009B1A04"/>
    <w:rsid w:val="009C75C5"/>
    <w:rsid w:val="009D2AB4"/>
    <w:rsid w:val="00A43245"/>
    <w:rsid w:val="00A5100F"/>
    <w:rsid w:val="00A51EB9"/>
    <w:rsid w:val="00A82434"/>
    <w:rsid w:val="00AA3F13"/>
    <w:rsid w:val="00AC51B2"/>
    <w:rsid w:val="00AC7F84"/>
    <w:rsid w:val="00AD55D1"/>
    <w:rsid w:val="00AD5B61"/>
    <w:rsid w:val="00AF2C34"/>
    <w:rsid w:val="00AF396D"/>
    <w:rsid w:val="00AF49F2"/>
    <w:rsid w:val="00B551C8"/>
    <w:rsid w:val="00B726C8"/>
    <w:rsid w:val="00BB1422"/>
    <w:rsid w:val="00BD2618"/>
    <w:rsid w:val="00C02954"/>
    <w:rsid w:val="00C30C83"/>
    <w:rsid w:val="00C76B0F"/>
    <w:rsid w:val="00C97088"/>
    <w:rsid w:val="00CE7F79"/>
    <w:rsid w:val="00D0727B"/>
    <w:rsid w:val="00D07607"/>
    <w:rsid w:val="00D30DE4"/>
    <w:rsid w:val="00D54E01"/>
    <w:rsid w:val="00DB0B74"/>
    <w:rsid w:val="00DC0B02"/>
    <w:rsid w:val="00DC7773"/>
    <w:rsid w:val="00DE6361"/>
    <w:rsid w:val="00DF02D3"/>
    <w:rsid w:val="00E01802"/>
    <w:rsid w:val="00E44F71"/>
    <w:rsid w:val="00EA471B"/>
    <w:rsid w:val="00EE3C79"/>
    <w:rsid w:val="00F20FD5"/>
    <w:rsid w:val="00FA45F7"/>
    <w:rsid w:val="00FB64C2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7E3"/>
  <w15:docId w15:val="{AA8248EF-5A95-48B7-9E8E-FBD5D6C9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1C8"/>
    <w:pPr>
      <w:keepNext/>
      <w:widowControl w:val="0"/>
      <w:suppressAutoHyphens/>
      <w:spacing w:line="100" w:lineRule="atLeast"/>
    </w:pPr>
    <w:rPr>
      <w:rFonts w:ascii="Times New Roman" w:eastAsia="Droid Sans Fallback" w:hAnsi="Times New Roman" w:cs="FreeSans"/>
      <w:sz w:val="24"/>
      <w:szCs w:val="24"/>
      <w:lang w:val="en-US" w:eastAsia="hi-IN" w:bidi="hi-IN"/>
    </w:rPr>
  </w:style>
  <w:style w:type="paragraph" w:styleId="Ttulo1">
    <w:name w:val="heading 1"/>
    <w:basedOn w:val="Normal"/>
    <w:next w:val="Normal"/>
    <w:rsid w:val="005D4AE7"/>
    <w:pPr>
      <w:numPr>
        <w:numId w:val="1"/>
      </w:numPr>
      <w:spacing w:before="240" w:after="120"/>
      <w:outlineLvl w:val="0"/>
    </w:pPr>
    <w:rPr>
      <w:rFonts w:ascii="Arial" w:hAnsi="Arial"/>
      <w:b/>
      <w:bCs/>
      <w:sz w:val="36"/>
      <w:szCs w:val="36"/>
    </w:rPr>
  </w:style>
  <w:style w:type="paragraph" w:styleId="Ttulo2">
    <w:name w:val="heading 2"/>
    <w:basedOn w:val="Normal"/>
    <w:next w:val="Normal"/>
    <w:rsid w:val="005D4AE7"/>
    <w:pPr>
      <w:spacing w:before="320" w:after="120"/>
      <w:outlineLvl w:val="1"/>
    </w:pPr>
    <w:rPr>
      <w:rFonts w:ascii="Arial" w:hAnsi="Arial"/>
      <w:b/>
      <w:bCs/>
      <w:sz w:val="32"/>
      <w:szCs w:val="32"/>
    </w:rPr>
  </w:style>
  <w:style w:type="paragraph" w:styleId="Ttulo3">
    <w:name w:val="heading 3"/>
    <w:basedOn w:val="Normal"/>
    <w:next w:val="Normal"/>
    <w:rsid w:val="005D4AE7"/>
    <w:pPr>
      <w:numPr>
        <w:ilvl w:val="2"/>
        <w:numId w:val="1"/>
      </w:numPr>
      <w:spacing w:before="140" w:after="0"/>
      <w:outlineLvl w:val="2"/>
    </w:pPr>
    <w:rPr>
      <w:rFonts w:ascii="Arial" w:hAnsi="Arial"/>
      <w:b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0F36E9"/>
    <w:pPr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Ttulo6">
    <w:name w:val="heading 6"/>
    <w:basedOn w:val="Normal"/>
    <w:next w:val="Normal"/>
    <w:rsid w:val="005D4AE7"/>
    <w:pPr>
      <w:numPr>
        <w:ilvl w:val="5"/>
        <w:numId w:val="1"/>
      </w:numPr>
      <w:spacing w:before="60" w:after="60"/>
      <w:outlineLvl w:val="5"/>
    </w:pPr>
    <w:rPr>
      <w:rFonts w:ascii="Arial" w:hAnsi="Arial"/>
      <w:b/>
      <w:bCs/>
      <w:i/>
      <w:iCs/>
    </w:rPr>
  </w:style>
  <w:style w:type="paragraph" w:styleId="Ttulo7">
    <w:name w:val="heading 7"/>
    <w:basedOn w:val="Normal"/>
    <w:next w:val="Normal"/>
    <w:rsid w:val="005D4AE7"/>
    <w:pPr>
      <w:numPr>
        <w:ilvl w:val="6"/>
        <w:numId w:val="1"/>
      </w:numPr>
      <w:spacing w:before="60" w:after="60"/>
      <w:outlineLvl w:val="6"/>
    </w:pPr>
    <w:rPr>
      <w:rFonts w:ascii="Arial" w:hAnsi="Arial"/>
      <w:b/>
      <w:bCs/>
      <w:sz w:val="22"/>
      <w:szCs w:val="22"/>
    </w:rPr>
  </w:style>
  <w:style w:type="paragraph" w:styleId="Ttulo8">
    <w:name w:val="heading 8"/>
    <w:basedOn w:val="Normal"/>
    <w:next w:val="Normal"/>
    <w:rsid w:val="005D4AE7"/>
    <w:pPr>
      <w:numPr>
        <w:ilvl w:val="7"/>
        <w:numId w:val="1"/>
      </w:numPr>
      <w:spacing w:before="60" w:after="60"/>
      <w:outlineLvl w:val="7"/>
    </w:pPr>
    <w:rPr>
      <w:rFonts w:ascii="Arial" w:hAnsi="Arial"/>
      <w:b/>
      <w:bCs/>
      <w:i/>
      <w:iCs/>
      <w:sz w:val="22"/>
      <w:szCs w:val="22"/>
    </w:rPr>
  </w:style>
  <w:style w:type="paragraph" w:styleId="Ttulo9">
    <w:name w:val="heading 9"/>
    <w:basedOn w:val="Normal"/>
    <w:next w:val="Normal"/>
    <w:rsid w:val="005D4AE7"/>
    <w:pPr>
      <w:spacing w:before="60" w:after="60"/>
      <w:outlineLvl w:val="8"/>
    </w:pPr>
    <w:rPr>
      <w:rFonts w:ascii="Arial" w:hAnsi="Arial"/>
      <w:b/>
      <w:bCs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rPr>
      <w:position w:val="20"/>
      <w:sz w:val="13"/>
    </w:rPr>
  </w:style>
  <w:style w:type="character" w:styleId="Hiperligao">
    <w:name w:val="Hyperlink"/>
    <w:rPr>
      <w:color w:val="000080"/>
      <w:u w:val="single"/>
    </w:rPr>
  </w:style>
  <w:style w:type="character" w:customStyle="1" w:styleId="lsCategory">
    <w:name w:val="ls_Category"/>
    <w:qFormat/>
    <w:rPr>
      <w:smallCaps/>
    </w:rPr>
  </w:style>
  <w:style w:type="paragraph" w:customStyle="1" w:styleId="lsEnumerated">
    <w:name w:val="ls_Enumerated"/>
    <w:basedOn w:val="Normal"/>
    <w:qFormat/>
    <w:rsid w:val="003951B6"/>
    <w:pPr>
      <w:keepNext w:val="0"/>
      <w:numPr>
        <w:numId w:val="10"/>
      </w:numPr>
      <w:spacing w:after="140" w:line="288" w:lineRule="auto"/>
    </w:pPr>
  </w:style>
  <w:style w:type="paragraph" w:styleId="Citao">
    <w:name w:val="Quote"/>
    <w:aliases w:val="ls_Quote"/>
    <w:basedOn w:val="Normal"/>
    <w:link w:val="CitaoCarter"/>
    <w:qFormat/>
    <w:pPr>
      <w:spacing w:after="283"/>
      <w:ind w:left="567" w:right="567"/>
    </w:pPr>
  </w:style>
  <w:style w:type="paragraph" w:styleId="Ttulo">
    <w:name w:val="Title"/>
    <w:aliases w:val="ls_Title"/>
    <w:basedOn w:val="Normal"/>
    <w:next w:val="Normal"/>
    <w:link w:val="TtuloCarter"/>
    <w:qFormat/>
    <w:rsid w:val="005D4AE7"/>
    <w:pPr>
      <w:spacing w:before="240" w:after="120"/>
      <w:jc w:val="center"/>
    </w:pPr>
    <w:rPr>
      <w:rFonts w:ascii="Arial" w:hAnsi="Arial"/>
      <w:b/>
      <w:bCs/>
      <w:sz w:val="56"/>
      <w:szCs w:val="56"/>
    </w:r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lsBulletList">
    <w:name w:val="ls_BulletList"/>
    <w:qFormat/>
    <w:rsid w:val="005D4AE7"/>
    <w:pPr>
      <w:numPr>
        <w:numId w:val="9"/>
      </w:numPr>
    </w:pPr>
    <w:rPr>
      <w:rFonts w:ascii="Times New Roman" w:eastAsia="Droid Sans Fallback" w:hAnsi="Times New Roman" w:cs="FreeSans"/>
      <w:sz w:val="24"/>
      <w:szCs w:val="24"/>
      <w:lang w:val="en-US" w:eastAsia="hi-IN" w:bidi="hi-IN"/>
    </w:rPr>
  </w:style>
  <w:style w:type="paragraph" w:customStyle="1" w:styleId="lsTable">
    <w:name w:val="ls_Table"/>
    <w:basedOn w:val="lsTableHeading"/>
    <w:qFormat/>
    <w:rsid w:val="005D4AE7"/>
    <w:pPr>
      <w:suppressLineNumbers/>
      <w:spacing w:before="29" w:after="0"/>
    </w:pPr>
    <w:rPr>
      <w:b w:val="0"/>
    </w:rPr>
  </w:style>
  <w:style w:type="paragraph" w:customStyle="1" w:styleId="lsTableHeading">
    <w:name w:val="ls_TableHeading"/>
    <w:basedOn w:val="Normal"/>
    <w:qFormat/>
    <w:rsid w:val="002463E6"/>
    <w:pPr>
      <w:keepNext w:val="0"/>
      <w:spacing w:line="276" w:lineRule="auto"/>
    </w:pPr>
    <w:rPr>
      <w:b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Textodenotaderodap">
    <w:name w:val="footnote text"/>
    <w:basedOn w:val="Normal"/>
    <w:link w:val="TextodenotaderodapCarter"/>
    <w:pPr>
      <w:suppressLineNumbers/>
      <w:ind w:left="339" w:hanging="339"/>
    </w:pPr>
    <w:rPr>
      <w:sz w:val="20"/>
      <w:szCs w:val="20"/>
    </w:rPr>
  </w:style>
  <w:style w:type="paragraph" w:customStyle="1" w:styleId="lsAbstract">
    <w:name w:val="ls_Abstract"/>
    <w:basedOn w:val="Normal"/>
    <w:qFormat/>
    <w:pPr>
      <w:ind w:left="720" w:right="720"/>
      <w:jc w:val="both"/>
    </w:pPr>
    <w:rPr>
      <w:i/>
    </w:rPr>
  </w:style>
  <w:style w:type="paragraph" w:customStyle="1" w:styleId="lsConversationTranscript">
    <w:name w:val="ls_ConversationTranscript"/>
    <w:basedOn w:val="Normal"/>
    <w:rsid w:val="003951B6"/>
    <w:pPr>
      <w:spacing w:after="140" w:line="288" w:lineRule="auto"/>
    </w:pPr>
    <w:rPr>
      <w:rFonts w:ascii="Courier New" w:hAnsi="Courier New"/>
    </w:rPr>
  </w:style>
  <w:style w:type="paragraph" w:customStyle="1" w:styleId="lsSourceline">
    <w:name w:val="ls_Sourceline"/>
    <w:next w:val="lsIMT"/>
    <w:qFormat/>
    <w:rsid w:val="00AD5B61"/>
    <w:pPr>
      <w:keepNext/>
      <w:tabs>
        <w:tab w:val="left" w:pos="1077"/>
      </w:tabs>
      <w:suppressAutoHyphens/>
      <w:spacing w:after="0" w:line="240" w:lineRule="auto"/>
      <w:ind w:left="1077"/>
    </w:pPr>
    <w:rPr>
      <w:rFonts w:ascii="Times New Roman" w:eastAsia="Droid Sans Fallback" w:hAnsi="Times New Roman" w:cs="FreeSans"/>
      <w:i/>
      <w:sz w:val="24"/>
      <w:szCs w:val="24"/>
      <w:lang w:val="en-US" w:eastAsia="hi-IN" w:bidi="hi-IN"/>
    </w:rPr>
  </w:style>
  <w:style w:type="paragraph" w:customStyle="1" w:styleId="lsIMT">
    <w:name w:val="ls_IMT"/>
    <w:basedOn w:val="lsSourceline"/>
    <w:next w:val="lsTranslation"/>
    <w:qFormat/>
    <w:rsid w:val="00AD5B61"/>
    <w:rPr>
      <w:i w:val="0"/>
    </w:rPr>
  </w:style>
  <w:style w:type="paragraph" w:customStyle="1" w:styleId="lsTranslation">
    <w:name w:val="ls_Translation"/>
    <w:next w:val="lsLanginfo"/>
    <w:autoRedefine/>
    <w:qFormat/>
    <w:rsid w:val="00906C91"/>
    <w:pPr>
      <w:keepNext/>
      <w:suppressAutoHyphens/>
      <w:spacing w:line="100" w:lineRule="atLeast"/>
      <w:ind w:left="1077"/>
    </w:pPr>
    <w:rPr>
      <w:rFonts w:ascii="Times New Roman" w:eastAsia="Droid Sans Fallback" w:hAnsi="Times New Roman" w:cs="FreeSans"/>
      <w:iCs/>
      <w:sz w:val="24"/>
      <w:szCs w:val="24"/>
      <w:lang w:val="en-US" w:eastAsia="hi-IN" w:bidi="hi-IN"/>
    </w:rPr>
  </w:style>
  <w:style w:type="paragraph" w:customStyle="1" w:styleId="lsLanginfo">
    <w:name w:val="ls_Langinfo"/>
    <w:next w:val="lsSourceline"/>
    <w:qFormat/>
    <w:rsid w:val="00AD5B61"/>
    <w:pPr>
      <w:keepNext/>
      <w:numPr>
        <w:numId w:val="2"/>
      </w:numPr>
      <w:spacing w:after="0" w:line="240" w:lineRule="auto"/>
      <w:ind w:left="113" w:firstLine="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sTranslationSubexample">
    <w:name w:val="ls_Translation_Subexample"/>
    <w:basedOn w:val="lsTranslation"/>
    <w:next w:val="lsLanginfo"/>
    <w:qFormat/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36E9"/>
    <w:rPr>
      <w:rFonts w:asciiTheme="majorHAnsi" w:eastAsiaTheme="majorEastAsia" w:hAnsiTheme="majorHAnsi" w:cs="Mangal"/>
      <w:i/>
      <w:iCs/>
      <w:color w:val="2E74B5" w:themeColor="accent1" w:themeShade="BF"/>
      <w:sz w:val="24"/>
      <w:szCs w:val="21"/>
      <w:lang w:val="en-US" w:eastAsia="hi-IN" w:bidi="hi-IN"/>
    </w:rPr>
  </w:style>
  <w:style w:type="paragraph" w:customStyle="1" w:styleId="lsSection1">
    <w:name w:val="ls_Section1"/>
    <w:basedOn w:val="Ttulo1"/>
    <w:next w:val="Normal"/>
    <w:autoRedefine/>
    <w:qFormat/>
    <w:rsid w:val="00D0727B"/>
    <w:pPr>
      <w:keepNext w:val="0"/>
      <w:numPr>
        <w:numId w:val="22"/>
      </w:numPr>
      <w:ind w:left="360"/>
    </w:pPr>
  </w:style>
  <w:style w:type="paragraph" w:customStyle="1" w:styleId="lsSection2">
    <w:name w:val="ls_Section2"/>
    <w:basedOn w:val="Ttulo2"/>
    <w:next w:val="Normal"/>
    <w:autoRedefine/>
    <w:qFormat/>
    <w:rsid w:val="00D0727B"/>
    <w:pPr>
      <w:numPr>
        <w:ilvl w:val="1"/>
        <w:numId w:val="22"/>
      </w:numPr>
      <w:ind w:left="360"/>
    </w:pPr>
  </w:style>
  <w:style w:type="paragraph" w:customStyle="1" w:styleId="lsSection3">
    <w:name w:val="ls_Section3"/>
    <w:basedOn w:val="Ttulo3"/>
    <w:next w:val="Normal"/>
    <w:autoRedefine/>
    <w:qFormat/>
    <w:rsid w:val="00D0727B"/>
    <w:pPr>
      <w:numPr>
        <w:numId w:val="22"/>
      </w:numPr>
      <w:ind w:left="823"/>
    </w:pPr>
  </w:style>
  <w:style w:type="paragraph" w:customStyle="1" w:styleId="lsSection4">
    <w:name w:val="ls_Section4"/>
    <w:basedOn w:val="lsSection3"/>
    <w:next w:val="Normal"/>
    <w:autoRedefine/>
    <w:qFormat/>
    <w:rsid w:val="00D0727B"/>
    <w:pPr>
      <w:numPr>
        <w:ilvl w:val="3"/>
      </w:numPr>
      <w:ind w:left="360"/>
    </w:pPr>
    <w:rPr>
      <w:sz w:val="24"/>
    </w:rPr>
  </w:style>
  <w:style w:type="paragraph" w:customStyle="1" w:styleId="lsUnNumberedSection">
    <w:name w:val="ls_UnNumberedSection"/>
    <w:basedOn w:val="lsSection1"/>
    <w:next w:val="Normal"/>
    <w:qFormat/>
    <w:rsid w:val="00B551C8"/>
    <w:pPr>
      <w:numPr>
        <w:numId w:val="0"/>
      </w:numPr>
    </w:pPr>
  </w:style>
  <w:style w:type="character" w:customStyle="1" w:styleId="TextodenotaderodapCarter">
    <w:name w:val="Texto de nota de rodapé Caráter"/>
    <w:basedOn w:val="Tipodeletrapredefinidodopargrafo"/>
    <w:link w:val="Textodenotaderodap"/>
    <w:rsid w:val="00AF396D"/>
    <w:rPr>
      <w:rFonts w:ascii="Times New Roman" w:eastAsia="Droid Sans Fallback" w:hAnsi="Times New Roman" w:cs="FreeSans"/>
      <w:sz w:val="20"/>
      <w:szCs w:val="20"/>
      <w:lang w:val="en-US" w:eastAsia="hi-IN" w:bidi="hi-IN"/>
    </w:rPr>
  </w:style>
  <w:style w:type="character" w:customStyle="1" w:styleId="TtuloCarter">
    <w:name w:val="Título Caráter"/>
    <w:aliases w:val="ls_Title Caráter"/>
    <w:basedOn w:val="Tipodeletrapredefinidodopargrafo"/>
    <w:link w:val="Ttulo"/>
    <w:locked/>
    <w:rsid w:val="00AF396D"/>
    <w:rPr>
      <w:rFonts w:ascii="Arial" w:eastAsia="Droid Sans Fallback" w:hAnsi="Arial" w:cs="FreeSans"/>
      <w:b/>
      <w:bCs/>
      <w:sz w:val="56"/>
      <w:szCs w:val="56"/>
      <w:lang w:val="en-US" w:eastAsia="hi-IN" w:bidi="hi-IN"/>
    </w:rPr>
  </w:style>
  <w:style w:type="character" w:customStyle="1" w:styleId="CitaoCarter">
    <w:name w:val="Citação Caráter"/>
    <w:aliases w:val="ls_Quote Caráter"/>
    <w:basedOn w:val="Tipodeletrapredefinidodopargrafo"/>
    <w:link w:val="Citao"/>
    <w:locked/>
    <w:rsid w:val="00AF396D"/>
    <w:rPr>
      <w:rFonts w:ascii="Times New Roman" w:eastAsia="Droid Sans Fallback" w:hAnsi="Times New Roman" w:cs="FreeSans"/>
      <w:sz w:val="24"/>
      <w:szCs w:val="24"/>
      <w:lang w:val="en-US" w:eastAsia="hi-IN" w:bidi="hi-IN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E368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3680"/>
    <w:pPr>
      <w:spacing w:line="240" w:lineRule="auto"/>
    </w:pPr>
    <w:rPr>
      <w:rFonts w:cs="Mangal"/>
      <w:sz w:val="20"/>
      <w:szCs w:val="18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3680"/>
    <w:rPr>
      <w:rFonts w:ascii="Times New Roman" w:eastAsia="Droid Sans Fallback" w:hAnsi="Times New Roman" w:cs="Mangal"/>
      <w:sz w:val="20"/>
      <w:szCs w:val="18"/>
      <w:lang w:val="en-US" w:eastAsia="hi-IN" w:bidi="hi-I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368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3680"/>
    <w:rPr>
      <w:rFonts w:ascii="Times New Roman" w:eastAsia="Droid Sans Fallback" w:hAnsi="Times New Roman" w:cs="Mangal"/>
      <w:b/>
      <w:bCs/>
      <w:sz w:val="20"/>
      <w:szCs w:val="18"/>
      <w:lang w:val="en-US" w:eastAsia="hi-IN" w:bidi="hi-IN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E3680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E3680"/>
    <w:rPr>
      <w:rFonts w:ascii="Segoe UI" w:eastAsia="Droid Sans Fallback" w:hAnsi="Segoe UI" w:cs="Mangal"/>
      <w:sz w:val="18"/>
      <w:szCs w:val="16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Dropbox\Work\Projects\AHRC%20contact%20LADO\Handbook\Templates\lsp-arabic-template-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56A9D1B-AF12-4579-93DF-BB3EA506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C:\Users\Me\Dropbox\Work\Projects\AHRC contact LADO\Handbook\Templates\lsp-arabic-template-3.dotx</Template>
  <TotalTime>19</TotalTime>
  <Pages>1</Pages>
  <Words>255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Freie Universitaet Berlin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lastModifiedBy>Jorge Pinto</cp:lastModifiedBy>
  <cp:revision>12</cp:revision>
  <cp:lastPrinted>1900-01-01T00:36:45Z</cp:lastPrinted>
  <dcterms:created xsi:type="dcterms:W3CDTF">2017-09-04T15:55:00Z</dcterms:created>
  <dcterms:modified xsi:type="dcterms:W3CDTF">2020-10-12T08:27:00Z</dcterms:modified>
</cp:coreProperties>
</file>